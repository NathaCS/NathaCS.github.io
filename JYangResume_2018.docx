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3415"/>
        <w:gridCol w:w="5225"/>
      </w:tblGrid>
      <w:tr w:rsidR="00E5521B" w:rsidRPr="00565B06" w14:paraId="54847DD7" w14:textId="77777777" w:rsidTr="0074306E">
        <w:trPr>
          <w:trHeight w:hRule="exact" w:val="1530"/>
        </w:trPr>
        <w:tc>
          <w:tcPr>
            <w:tcW w:w="3415" w:type="dxa"/>
            <w:tcMar>
              <w:right w:w="144" w:type="dxa"/>
            </w:tcMar>
            <w:vAlign w:val="bottom"/>
          </w:tcPr>
          <w:p w14:paraId="3160A588" w14:textId="77777777" w:rsidR="00556337" w:rsidRPr="00565B06" w:rsidRDefault="007E7BB0" w:rsidP="00E5521B">
            <w:pPr>
              <w:pStyle w:val="Title"/>
            </w:pPr>
            <w:r>
              <w:t>Jonathan</w:t>
            </w:r>
          </w:p>
          <w:p w14:paraId="63BB1996" w14:textId="77777777" w:rsidR="00FE18B2" w:rsidRPr="00565B06" w:rsidRDefault="007E7BB0" w:rsidP="007E7BB0">
            <w:pPr>
              <w:pStyle w:val="Subtitle"/>
            </w:pPr>
            <w:r>
              <w:t>yang</w:t>
            </w:r>
          </w:p>
        </w:tc>
        <w:tc>
          <w:tcPr>
            <w:tcW w:w="5225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603"/>
              <w:gridCol w:w="478"/>
            </w:tblGrid>
            <w:tr w:rsidR="00323C3F" w:rsidRPr="009D0878" w14:paraId="3A194E58" w14:textId="77777777" w:rsidTr="00723E83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BD17EC3" w14:textId="77777777" w:rsidR="00323C3F" w:rsidRPr="009D0878" w:rsidRDefault="00AF1AFE" w:rsidP="007E7BB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B846E2E59F79461FA279995D9041D3DD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7E7BB0">
                        <w:t>2323 Thornwood Drive, Holt MI 4884</w:t>
                      </w:r>
                    </w:sdtContent>
                  </w:sdt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EF8CE90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FBABAE9" wp14:editId="59A1404E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92961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7699A403" w14:textId="77777777" w:rsidTr="007F6249">
              <w:trPr>
                <w:trHeight w:val="198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8BF50E474BE041C58B13F5F30494AF6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77DF4C40" w14:textId="77777777" w:rsidR="00323C3F" w:rsidRPr="009D0878" w:rsidRDefault="007E7BB0" w:rsidP="007E7BB0">
                      <w:pPr>
                        <w:pStyle w:val="ContactInfo"/>
                      </w:pPr>
                      <w:r>
                        <w:t>517-889-2572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4C7D1BA0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A2CCB00" wp14:editId="43749099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1A5140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423FC557" w14:textId="77777777" w:rsidTr="00723E83">
              <w:sdt>
                <w:sdtPr>
                  <w:alias w:val="Enter email:"/>
                  <w:tag w:val="Enter email:"/>
                  <w:id w:val="-675184368"/>
                  <w:placeholder>
                    <w:docPart w:val="CE8B191678804BE7A73E08F27C4FD73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7F35ED97" w14:textId="77777777" w:rsidR="00323C3F" w:rsidRPr="009D0878" w:rsidRDefault="007E7BB0" w:rsidP="007E7BB0">
                      <w:pPr>
                        <w:pStyle w:val="ContactInfo"/>
                      </w:pPr>
                      <w:r>
                        <w:t>yangcpg@gmail.com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52E8A647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9DC1000" wp14:editId="3A5EC8B6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B289B9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1FE74BB" w14:textId="77777777" w:rsidTr="00723E83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6912AFD194644E79BC76EB7C833C7199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23826264" w14:textId="1AD9E216" w:rsidR="00323C3F" w:rsidRPr="009D0878" w:rsidRDefault="00453892" w:rsidP="0074306E">
                      <w:pPr>
                        <w:pStyle w:val="ContactInfo"/>
                      </w:pPr>
                      <w:r>
                        <w:t>www.linkedin.com/in/jonathanyangcs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5C054A41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146B97E" wp14:editId="71470CA2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D811D2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9D110F6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6D11E4A" w14:textId="77777777" w:rsidTr="002C71AB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9DC7E17" w14:textId="77777777" w:rsidR="000E24AC" w:rsidRPr="00565B06" w:rsidRDefault="007E7BB0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DBC9857" wp14:editId="572D1440">
                      <wp:extent cx="274320" cy="274320"/>
                      <wp:effectExtent l="0" t="0" r="0" b="0"/>
                      <wp:docPr id="2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384B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WmUyEAALP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DV3hWmUyEAALPNAAAOAAAAAAAAAAAAAAAAAC4CAABkcnMvZTJvRG9jLnht&#10;bFBLAQItABQABgAIAAAAIQAYauyH2QAAAAMBAAAPAAAAAAAAAAAAAAAAAK0jAABkcnMvZG93bnJl&#10;di54bWxQSwUGAAAAAAQABADzAAAAsyQAAAAA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T48IA&#10;AADaAAAADwAAAGRycy9kb3ducmV2LnhtbESPT2sCMRTE7wW/Q3hCbzVrhSJbo4gg7MVS/4G9PTav&#10;m62blyVJNf32jSB4HGbmN8xskWwnLuRD61jBeFSAIK6dbrlRcNivX6YgQkTW2DkmBX8UYDEfPM2w&#10;1O7KW7rsYiMyhEOJCkyMfSllqA1ZDCPXE2fv23mLMUvfSO3xmuG2k69F8SYttpwXDPa0MlSfd79W&#10;weepStPJ0XuZvj5+NpvK9GezVep5mJbvICKl+Ajf25VWMIHb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NPjwgAAANo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LSZsEA&#10;AADaAAAADwAAAGRycy9kb3ducmV2LnhtbESPQYvCMBSE74L/ITxhb5oqIlKNooLgzbUu6PHZPNti&#10;81KbWLv7640g7HGYmW+Y+bI1pWiodoVlBcNBBII4tbrgTMHPcdufgnAeWWNpmRT8koPlotuZY6zt&#10;kw/UJD4TAcIuRgW591UspUtzMugGtiIO3tXWBn2QdSZ1jc8AN6UcRdFEGiw4LORY0San9JY8jILv&#10;M66T9BLd3OnOk79RsT9dt41SX712NQPhqfX/4U97pxWM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y0mbBAAAA2gAAAA8AAAAAAAAAAAAAAAAAmAIAAGRycy9kb3du&#10;cmV2LnhtbFBLBQYAAAAABAAEAPUAAACGAw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yF7wA&#10;AADaAAAADwAAAGRycy9kb3ducmV2LnhtbESPwQrCMBBE74L/EFbwZlNFilSjqCDo0Sp4XZq1LTab&#10;0kStfr0RBI/DzLxhFqvO1OJBrassKxhHMQji3OqKCwXn0240A+E8ssbaMil4kYPVst9bYKrtk4/0&#10;yHwhAoRdigpK75tUSpeXZNBFtiEO3tW2Bn2QbSF1i88AN7WcxHEiDVYcFkpsaFtSfsvuRoGlHfI7&#10;f+nschg7neztZnOeKjUcdOs5CE+d/4d/7b1WkMD3SrgB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8HHIXvAAAANoAAAAPAAAAAAAAAAAAAAAAAJgCAABkcnMvZG93bnJldi54&#10;bWxQSwUGAAAAAAQABAD1AAAAgQM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3rxcIA&#10;AADaAAAADwAAAGRycy9kb3ducmV2LnhtbESPzYoCMRCE78K+Q+gFb05GDyqzRnEHFr0s4s8DNEnP&#10;zzrpjJOos29vBMFjUVVfUYtVbxtxo87XjhWMkxQEsXam5lLB6fgzmoPwAdlg45gU/JOH1fJjsMDM&#10;uDvv6XYIpYgQ9hkqqEJoMym9rsiiT1xLHL3CdRZDlF0pTYf3CLeNnKTpVFqsOS5U2FJekT4frlZB&#10;PruEXH//Tsf5fHPpr4Xf/RVaqeFnv/4CEagP7/CrvTUKZvC8Em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7evFwgAAANoAAAAPAAAAAAAAAAAAAAAAAJgCAABkcnMvZG93&#10;bnJldi54bWxQSwUGAAAAAAQABAD1AAAAhwM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g+eL0A&#10;AADaAAAADwAAAGRycy9kb3ducmV2LnhtbERPTYvCMBC9L/gfwgje1lRxF61GsYLgdXUPexyaMak2&#10;k9BErf/eHIQ9Pt73atO7Vtypi41nBZNxAYK49rpho+D3tP+cg4gJWWPrmRQ8KcJmPfhYYan9g3/o&#10;fkxG5BCOJSqwKYVSylhbchjHPhBn7uw7hynDzkjd4SOHu1ZOi+JbOmw4N1gMtLNUX483p2Bnzqdw&#10;qL6q/SLMLvPFnzVtqpQaDfvtEkSiPv2L3+6DVpC35iv5Bsj1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Mg+eL0AAADaAAAADwAAAAAAAAAAAAAAAACYAgAAZHJzL2Rvd25yZXYu&#10;eG1sUEsFBgAAAAAEAAQA9QAAAIID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sz="4" w:space="0" w:color="auto"/>
            </w:tcBorders>
            <w:tcMar>
              <w:bottom w:w="0" w:type="dxa"/>
            </w:tcMar>
            <w:vAlign w:val="bottom"/>
          </w:tcPr>
          <w:p w14:paraId="1ADE2228" w14:textId="77777777" w:rsidR="000E24AC" w:rsidRPr="00565B06" w:rsidRDefault="007E7BB0" w:rsidP="007E7BB0">
            <w:pPr>
              <w:pStyle w:val="Heading1"/>
              <w:outlineLvl w:val="0"/>
            </w:pPr>
            <w:r>
              <w:t>Skills</w:t>
            </w:r>
          </w:p>
        </w:tc>
      </w:tr>
    </w:tbl>
    <w:p w14:paraId="2F83DAD8" w14:textId="77777777" w:rsidR="007E7BB0" w:rsidRDefault="007E7BB0" w:rsidP="007850D1">
      <w:pPr>
        <w:sectPr w:rsidR="007E7BB0" w:rsidSect="00FE18B2">
          <w:footerReference w:type="default" r:id="rId8"/>
          <w:headerReference w:type="first" r:id="rId9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p w14:paraId="706F61C3" w14:textId="77777777" w:rsidR="00A77B4D" w:rsidRDefault="007E7BB0" w:rsidP="0016136B">
      <w:pPr>
        <w:spacing w:after="0"/>
      </w:pPr>
      <w:r>
        <w:t>Manual Testing (Functional, Usability, Regression)</w:t>
      </w:r>
    </w:p>
    <w:p w14:paraId="7C06791C" w14:textId="77777777" w:rsidR="007E7BB0" w:rsidRDefault="007E7BB0" w:rsidP="0016136B">
      <w:pPr>
        <w:spacing w:after="0"/>
      </w:pPr>
      <w:r>
        <w:t>Automated Testing (Regression, Performance)</w:t>
      </w:r>
    </w:p>
    <w:p w14:paraId="1F61305E" w14:textId="77777777" w:rsidR="007E7BB0" w:rsidRDefault="007E7BB0" w:rsidP="0016136B">
      <w:pPr>
        <w:spacing w:after="0"/>
      </w:pPr>
      <w:r>
        <w:t>MS Visual Studio, Eclipse, Notepad++, VMWare, HP LoadRunner, HP UFT, HP ALM, TFS, Jira</w:t>
      </w:r>
      <w:r w:rsidR="00B96A98">
        <w:t>, GIT</w:t>
      </w:r>
    </w:p>
    <w:p w14:paraId="6E89501A" w14:textId="77777777" w:rsidR="007E7BB0" w:rsidRDefault="007E7BB0" w:rsidP="0016136B">
      <w:pPr>
        <w:spacing w:after="0"/>
      </w:pPr>
      <w:r>
        <w:t xml:space="preserve">VBScript, Java, C++, C#, C, Python, SQL, HTML/HTML5, CSS3, JavaScript, </w:t>
      </w:r>
      <w:r w:rsidR="002813EA">
        <w:t>Swift</w:t>
      </w:r>
    </w:p>
    <w:p w14:paraId="24D2DA00" w14:textId="77777777" w:rsidR="007E7BB0" w:rsidRDefault="007E7BB0" w:rsidP="0016136B">
      <w:pPr>
        <w:spacing w:after="0"/>
      </w:pPr>
      <w:r>
        <w:t>PC Repair/Hardware Installation &amp; Configuration</w:t>
      </w:r>
    </w:p>
    <w:p w14:paraId="480202D9" w14:textId="77777777" w:rsidR="007E7BB0" w:rsidRDefault="007E7BB0" w:rsidP="0016136B">
      <w:pPr>
        <w:spacing w:after="0"/>
      </w:pPr>
      <w:r>
        <w:t>Object Oriented Programming</w:t>
      </w:r>
    </w:p>
    <w:p w14:paraId="1034184D" w14:textId="77777777" w:rsidR="007E7BB0" w:rsidRDefault="007E7BB0" w:rsidP="0016136B">
      <w:pPr>
        <w:spacing w:after="0"/>
      </w:pPr>
      <w:r>
        <w:t>Data Structures &amp; Algorithms</w:t>
      </w:r>
    </w:p>
    <w:p w14:paraId="3994F0CE" w14:textId="77777777" w:rsidR="007E7BB0" w:rsidRDefault="007E7BB0" w:rsidP="0016136B">
      <w:pPr>
        <w:spacing w:after="0"/>
      </w:pPr>
      <w:r>
        <w:t>Knowledge of RDMS</w:t>
      </w:r>
    </w:p>
    <w:p w14:paraId="21E6D678" w14:textId="77777777" w:rsidR="007E7BB0" w:rsidRDefault="007E7BB0" w:rsidP="0016136B">
      <w:pPr>
        <w:spacing w:after="0"/>
      </w:pPr>
      <w:r>
        <w:t>Business Requirements Gathering</w:t>
      </w:r>
    </w:p>
    <w:p w14:paraId="2FBE85F2" w14:textId="77777777" w:rsidR="000274B7" w:rsidRDefault="000274B7" w:rsidP="0016136B">
      <w:pPr>
        <w:spacing w:after="0"/>
      </w:pPr>
      <w:r>
        <w:t>Familiar with MEAN web framework (MongoDB, Express, Angular.js, Node.js)</w:t>
      </w:r>
    </w:p>
    <w:p w14:paraId="3B257246" w14:textId="77777777" w:rsidR="00855E9C" w:rsidRDefault="00855E9C" w:rsidP="0016136B">
      <w:pPr>
        <w:spacing w:after="0"/>
      </w:pPr>
      <w:r>
        <w:t>Familiar with Spring Framework</w:t>
      </w:r>
    </w:p>
    <w:p w14:paraId="269DCDB5" w14:textId="77777777" w:rsidR="00B60CDC" w:rsidRDefault="00BA087A" w:rsidP="00B60CDC">
      <w:pPr>
        <w:spacing w:after="0"/>
      </w:pPr>
      <w:r>
        <w:t>Familiar with</w:t>
      </w:r>
      <w:r w:rsidR="007E7BB0">
        <w:t xml:space="preserve"> PMLC, SDLC, STLC, Agile</w:t>
      </w:r>
    </w:p>
    <w:p w14:paraId="0EE97046" w14:textId="77777777" w:rsidR="00B60CDC" w:rsidRDefault="00FC3940" w:rsidP="00B60CDC">
      <w:pPr>
        <w:spacing w:after="0"/>
      </w:pPr>
      <w:r>
        <w:t>Familiar with Windows 10/8/7, Linux, Ubuntu, macOS</w:t>
      </w:r>
    </w:p>
    <w:p w14:paraId="2C84E6E7" w14:textId="77777777" w:rsidR="000274B7" w:rsidRDefault="000274B7" w:rsidP="00B60CDC">
      <w:pPr>
        <w:spacing w:after="0"/>
        <w:sectPr w:rsidR="000274B7" w:rsidSect="007E7BB0">
          <w:type w:val="continuous"/>
          <w:pgSz w:w="12240" w:h="15840" w:code="1"/>
          <w:pgMar w:top="720" w:right="1440" w:bottom="1080" w:left="2160" w:header="432" w:footer="648" w:gutter="0"/>
          <w:cols w:num="2" w:space="720"/>
          <w:titlePg/>
          <w:docGrid w:linePitch="360"/>
        </w:sectPr>
      </w:pPr>
      <w:r>
        <w:t xml:space="preserve">Familiar with Mobile App </w:t>
      </w:r>
      <w:proofErr w:type="gramStart"/>
      <w:r>
        <w:t>Dev(</w:t>
      </w:r>
      <w:proofErr w:type="gramEnd"/>
      <w:r>
        <w:t>Android, iOS)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B8BF05A" w14:textId="77777777" w:rsidTr="002C71AB">
        <w:tc>
          <w:tcPr>
            <w:tcW w:w="720" w:type="dxa"/>
            <w:tcMar>
              <w:right w:w="216" w:type="dxa"/>
            </w:tcMar>
            <w:vAlign w:val="bottom"/>
          </w:tcPr>
          <w:p w14:paraId="019AEB9C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76EC280" wp14:editId="6F288DE0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5340E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14:paraId="2F4D8249" w14:textId="77777777" w:rsidR="00A77B4D" w:rsidRPr="00565B06" w:rsidRDefault="002C71AB" w:rsidP="002146F8">
            <w:pPr>
              <w:pStyle w:val="Heading1"/>
              <w:outlineLvl w:val="0"/>
            </w:pPr>
            <w:r>
              <w:t>Education</w:t>
            </w:r>
          </w:p>
        </w:tc>
      </w:tr>
    </w:tbl>
    <w:p w14:paraId="52909D20" w14:textId="77777777" w:rsidR="007C0E0E" w:rsidRPr="00565B06" w:rsidRDefault="002813EA" w:rsidP="00B47E1E">
      <w:pPr>
        <w:pStyle w:val="Heading2"/>
      </w:pPr>
      <w:r>
        <w:t>B.S. Computer Science</w:t>
      </w:r>
      <w:r w:rsidR="007C0E0E" w:rsidRPr="00565B06">
        <w:t xml:space="preserve"> | </w:t>
      </w:r>
      <w:r>
        <w:rPr>
          <w:rStyle w:val="Emphasis"/>
        </w:rPr>
        <w:t>Davenport University</w:t>
      </w:r>
    </w:p>
    <w:p w14:paraId="10E8B07E" w14:textId="77777777" w:rsidR="007C0E0E" w:rsidRPr="00565B06" w:rsidRDefault="004C49D8" w:rsidP="004F199F">
      <w:pPr>
        <w:pStyle w:val="Heading3"/>
      </w:pPr>
      <w:r>
        <w:t>2016</w:t>
      </w:r>
      <w:r w:rsidR="007C0E0E" w:rsidRPr="00565B06">
        <w:t xml:space="preserve"> – </w:t>
      </w:r>
      <w:r w:rsidR="00BA087A">
        <w:t>pRESENT</w:t>
      </w:r>
    </w:p>
    <w:p w14:paraId="49C77969" w14:textId="628F00D6" w:rsidR="000E24AC" w:rsidRPr="00565B06" w:rsidRDefault="004C49D8" w:rsidP="007850D1">
      <w:r>
        <w:t>3.8</w:t>
      </w:r>
      <w:r w:rsidR="00453892">
        <w:t>6</w:t>
      </w:r>
      <w:r>
        <w:t xml:space="preserve"> GPA, Specialization in Computer Architecture and Algorithms</w:t>
      </w:r>
    </w:p>
    <w:p w14:paraId="04898E5C" w14:textId="77777777" w:rsidR="007C0E0E" w:rsidRPr="00565B06" w:rsidRDefault="00BA087A" w:rsidP="00B47E1E">
      <w:pPr>
        <w:pStyle w:val="Heading2"/>
      </w:pPr>
      <w:r>
        <w:t>General Associates &amp; Transfer Studies</w:t>
      </w:r>
      <w:r w:rsidR="007C0E0E" w:rsidRPr="00565B06">
        <w:t xml:space="preserve"> | </w:t>
      </w:r>
      <w:r>
        <w:rPr>
          <w:rStyle w:val="Emphasis"/>
        </w:rPr>
        <w:t>Lansing Community College</w:t>
      </w:r>
    </w:p>
    <w:p w14:paraId="2C271167" w14:textId="77777777" w:rsidR="007C0E0E" w:rsidRPr="00565B06" w:rsidRDefault="00BA087A" w:rsidP="004F199F">
      <w:pPr>
        <w:pStyle w:val="Heading3"/>
      </w:pPr>
      <w:r>
        <w:t>2013</w:t>
      </w:r>
      <w:r w:rsidR="007C0E0E" w:rsidRPr="00565B06">
        <w:t xml:space="preserve"> – </w:t>
      </w:r>
      <w:r>
        <w:t>2016</w:t>
      </w:r>
    </w:p>
    <w:p w14:paraId="71D355CF" w14:textId="77777777" w:rsidR="007C0E0E" w:rsidRPr="00565B06" w:rsidRDefault="00BA087A" w:rsidP="007C0E0E">
      <w:r>
        <w:t>Graduated Magma Cum Laude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00752F6" w14:textId="77777777" w:rsidTr="002C71AB">
        <w:tc>
          <w:tcPr>
            <w:tcW w:w="720" w:type="dxa"/>
            <w:tcMar>
              <w:right w:w="216" w:type="dxa"/>
            </w:tcMar>
            <w:vAlign w:val="bottom"/>
          </w:tcPr>
          <w:p w14:paraId="538FEBA5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1D7C171" wp14:editId="4D24B14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BB3322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14:paraId="5350061C" w14:textId="77777777" w:rsidR="005E088C" w:rsidRPr="00565B06" w:rsidRDefault="002C71AB" w:rsidP="0004158B">
            <w:pPr>
              <w:pStyle w:val="Heading1"/>
              <w:outlineLvl w:val="0"/>
            </w:pPr>
            <w:r>
              <w:t>Experience</w:t>
            </w:r>
          </w:p>
        </w:tc>
      </w:tr>
    </w:tbl>
    <w:p w14:paraId="74068BB1" w14:textId="77777777" w:rsidR="005E088C" w:rsidRPr="00565B06" w:rsidRDefault="00BA087A" w:rsidP="00B47E1E">
      <w:pPr>
        <w:pStyle w:val="Heading2"/>
      </w:pPr>
      <w:r>
        <w:t>IT Student Assistant</w:t>
      </w:r>
      <w:r w:rsidR="005E088C" w:rsidRPr="00565B06">
        <w:t xml:space="preserve"> | </w:t>
      </w:r>
      <w:r>
        <w:rPr>
          <w:rStyle w:val="Emphasis"/>
        </w:rPr>
        <w:t>State of Michigan (Department of Technology, Management, and Budget)</w:t>
      </w:r>
      <w:r w:rsidR="00F16AF0" w:rsidRPr="00F16AF0">
        <w:rPr>
          <w:rFonts w:ascii="Times New Roman" w:eastAsia="Times New Roman" w:hAnsi="Times New Roman" w:cs="Times New Roman"/>
          <w:color w:val="000000"/>
          <w:sz w:val="17"/>
          <w:szCs w:val="17"/>
          <w:bdr w:val="none" w:sz="0" w:space="0" w:color="auto" w:frame="1"/>
        </w:rPr>
        <w:t xml:space="preserve"> </w:t>
      </w:r>
      <w:r w:rsidR="00F16AF0" w:rsidRPr="00773AA0">
        <w:rPr>
          <w:rFonts w:ascii="Times New Roman" w:eastAsia="Times New Roman" w:hAnsi="Times New Roman" w:cs="Times New Roman"/>
          <w:color w:val="000000"/>
          <w:sz w:val="17"/>
          <w:szCs w:val="17"/>
          <w:bdr w:val="none" w:sz="0" w:space="0" w:color="auto" w:frame="1"/>
        </w:rPr>
        <w:t>425 W Ottawa St, Lansing, MI 48933</w:t>
      </w:r>
    </w:p>
    <w:p w14:paraId="3A2A0DD2" w14:textId="77777777" w:rsidR="005E088C" w:rsidRPr="00565B06" w:rsidRDefault="00BA087A" w:rsidP="004F199F">
      <w:pPr>
        <w:pStyle w:val="Heading3"/>
      </w:pPr>
      <w:r>
        <w:t>MARCH 2016</w:t>
      </w:r>
      <w:r w:rsidR="005E088C" w:rsidRPr="00565B06">
        <w:t xml:space="preserve"> – </w:t>
      </w:r>
      <w:r>
        <w:t>pRESENT</w:t>
      </w:r>
    </w:p>
    <w:p w14:paraId="7A610954" w14:textId="77777777" w:rsidR="005E088C" w:rsidRDefault="00BA087A" w:rsidP="005E088C">
      <w:r>
        <w:t xml:space="preserve">Acted as Primary Software QA resource for Michigan’s </w:t>
      </w:r>
      <w:r w:rsidR="00F65ED8">
        <w:t xml:space="preserve">new </w:t>
      </w:r>
      <w:r>
        <w:t>Intermodal Management System</w:t>
      </w:r>
    </w:p>
    <w:p w14:paraId="77AFC5C3" w14:textId="77777777" w:rsidR="00BA087A" w:rsidRDefault="00BA087A" w:rsidP="005E088C">
      <w:r>
        <w:t>Supported other projects via Automated Testing (Developed Scripts)/Manual Testing</w:t>
      </w:r>
    </w:p>
    <w:p w14:paraId="2D42B98F" w14:textId="2C07A715" w:rsidR="00BA087A" w:rsidRDefault="00BA087A" w:rsidP="005E088C">
      <w:r>
        <w:t>Updated old scripts to work with dynamic webpages and made them easier to maintain</w:t>
      </w:r>
    </w:p>
    <w:p w14:paraId="3CA18A8D" w14:textId="33BE5545" w:rsidR="00766509" w:rsidRDefault="00766509" w:rsidP="005E088C">
      <w:r>
        <w:t xml:space="preserve">Updated old static scripts and re-wrote them to be data driven. </w:t>
      </w:r>
    </w:p>
    <w:p w14:paraId="73D57631" w14:textId="4F133357" w:rsidR="00055C8B" w:rsidRDefault="0016136B" w:rsidP="005E088C">
      <w:r>
        <w:t>Author</w:t>
      </w:r>
      <w:r w:rsidR="00AF1AFE">
        <w:t>ed</w:t>
      </w:r>
      <w:r>
        <w:t xml:space="preserve"> Test Cases/Test Plans, Tracking &amp; Logging Defects, Established Traceability Matrix</w:t>
      </w:r>
      <w:r w:rsidR="00055C8B">
        <w:t>,</w:t>
      </w:r>
    </w:p>
    <w:p w14:paraId="5F242E6F" w14:textId="2EA56B32" w:rsidR="0016136B" w:rsidRDefault="0016136B" w:rsidP="005E088C">
      <w:r>
        <w:t>Defect &amp; Bug Discovery</w:t>
      </w:r>
      <w:r w:rsidR="00723E83">
        <w:t xml:space="preserve">, </w:t>
      </w:r>
      <w:proofErr w:type="gramStart"/>
      <w:r w:rsidR="00723E83">
        <w:t>Researched</w:t>
      </w:r>
      <w:proofErr w:type="gramEnd"/>
      <w:r w:rsidR="00723E83">
        <w:t xml:space="preserve"> new QA tools and</w:t>
      </w:r>
      <w:r w:rsidR="00F65ED8">
        <w:t xml:space="preserve"> designed</w:t>
      </w:r>
      <w:r w:rsidR="00723E83">
        <w:t xml:space="preserve"> new workflow processes</w:t>
      </w:r>
    </w:p>
    <w:p w14:paraId="1B0E27CC" w14:textId="526B56F0" w:rsidR="00AF1AFE" w:rsidRDefault="00AF1AFE" w:rsidP="005E088C">
      <w:r>
        <w:t xml:space="preserve">Acted as an Application Developer using technologies such as Java, Spring, and others to modify existing systems such as adding new functionality and fixing defects. </w:t>
      </w:r>
      <w:bookmarkStart w:id="0" w:name="_GoBack"/>
      <w:bookmarkEnd w:id="0"/>
    </w:p>
    <w:p w14:paraId="0A164340" w14:textId="77777777" w:rsidR="00BA087A" w:rsidRPr="00565B06" w:rsidRDefault="00BA087A" w:rsidP="005E088C"/>
    <w:p w14:paraId="131EA972" w14:textId="77777777" w:rsidR="005E088C" w:rsidRPr="00565B06" w:rsidRDefault="00BA087A" w:rsidP="00B47E1E">
      <w:pPr>
        <w:pStyle w:val="Heading2"/>
      </w:pPr>
      <w:r>
        <w:lastRenderedPageBreak/>
        <w:t>IT Student Assistant</w:t>
      </w:r>
      <w:r w:rsidR="005E088C" w:rsidRPr="00565B06">
        <w:t xml:space="preserve"> | </w:t>
      </w:r>
      <w:r>
        <w:rPr>
          <w:rStyle w:val="Emphasis"/>
        </w:rPr>
        <w:t>State of Michigan (Department of State)</w:t>
      </w:r>
      <w:r w:rsidR="00F16AF0" w:rsidRPr="00F16AF0">
        <w:rPr>
          <w:rFonts w:ascii="Times New Roman" w:eastAsia="Times New Roman" w:hAnsi="Times New Roman" w:cs="Times New Roman"/>
          <w:color w:val="000000"/>
          <w:sz w:val="17"/>
          <w:szCs w:val="17"/>
          <w:bdr w:val="none" w:sz="0" w:space="0" w:color="auto" w:frame="1"/>
        </w:rPr>
        <w:t xml:space="preserve"> </w:t>
      </w:r>
      <w:r w:rsidR="00F16AF0" w:rsidRPr="00773AA0">
        <w:rPr>
          <w:rFonts w:ascii="Times New Roman" w:eastAsia="Times New Roman" w:hAnsi="Times New Roman" w:cs="Times New Roman"/>
          <w:color w:val="000000"/>
          <w:sz w:val="17"/>
          <w:szCs w:val="17"/>
          <w:bdr w:val="none" w:sz="0" w:space="0" w:color="auto" w:frame="1"/>
        </w:rPr>
        <w:t>7285 Parsons Drive, Dimondale Michigan 48821</w:t>
      </w:r>
    </w:p>
    <w:p w14:paraId="1A5740ED" w14:textId="77777777" w:rsidR="005E088C" w:rsidRPr="00565B06" w:rsidRDefault="00BA087A" w:rsidP="004F199F">
      <w:pPr>
        <w:pStyle w:val="Heading3"/>
      </w:pPr>
      <w:r>
        <w:t>may 2014</w:t>
      </w:r>
      <w:r w:rsidR="005E088C" w:rsidRPr="00565B06">
        <w:t xml:space="preserve"> – </w:t>
      </w:r>
      <w:r>
        <w:t>September 2015</w:t>
      </w:r>
    </w:p>
    <w:p w14:paraId="206274A7" w14:textId="77777777" w:rsidR="005E088C" w:rsidRDefault="00723E83" w:rsidP="005E088C">
      <w:r>
        <w:t>Manual Tester for Secretary of State Transaction system</w:t>
      </w:r>
    </w:p>
    <w:p w14:paraId="7C21F91D" w14:textId="77777777" w:rsidR="00F16AF0" w:rsidRDefault="00B60CDC" w:rsidP="005E088C">
      <w:r>
        <w:t>Documented Test Case execution</w:t>
      </w:r>
      <w:r w:rsidR="00F16AF0">
        <w:t xml:space="preserve"> &amp; Defects</w:t>
      </w:r>
    </w:p>
    <w:p w14:paraId="3E5ED48E" w14:textId="77777777" w:rsidR="00723E83" w:rsidRDefault="00F16AF0" w:rsidP="005E088C">
      <w:r>
        <w:t>Volunteered to assist the International &amp; Registration Plan &amp; Insurance Fraud Prevention Unit</w:t>
      </w:r>
    </w:p>
    <w:p w14:paraId="570D31B6" w14:textId="77777777" w:rsidR="00F16AF0" w:rsidRPr="00565B06" w:rsidRDefault="00F16AF0" w:rsidP="00F16AF0">
      <w:pPr>
        <w:pStyle w:val="Heading2"/>
      </w:pPr>
      <w:r>
        <w:t>Sales Consultant</w:t>
      </w:r>
      <w:r w:rsidRPr="00565B06">
        <w:t xml:space="preserve"> | </w:t>
      </w:r>
      <w:r>
        <w:rPr>
          <w:rStyle w:val="Emphasis"/>
        </w:rPr>
        <w:t>OfficeMax</w:t>
      </w:r>
      <w:r w:rsidRPr="00F16AF0">
        <w:rPr>
          <w:rFonts w:ascii="Times New Roman" w:eastAsia="Times New Roman" w:hAnsi="Times New Roman" w:cs="Times New Roman"/>
          <w:color w:val="000000"/>
          <w:sz w:val="17"/>
          <w:szCs w:val="17"/>
          <w:bdr w:val="none" w:sz="0" w:space="0" w:color="auto" w:frame="1"/>
        </w:rPr>
        <w:t xml:space="preserve"> </w:t>
      </w:r>
      <w:r w:rsidRPr="00773AA0">
        <w:rPr>
          <w:rFonts w:ascii="Times New Roman" w:eastAsia="Times New Roman" w:hAnsi="Times New Roman" w:cs="Times New Roman"/>
          <w:color w:val="000000"/>
          <w:sz w:val="17"/>
          <w:szCs w:val="17"/>
          <w:bdr w:val="none" w:sz="0" w:space="0" w:color="auto" w:frame="1"/>
        </w:rPr>
        <w:t>446 E Edgewood Blvd, Lansing, MI 48911</w:t>
      </w:r>
    </w:p>
    <w:p w14:paraId="30390310" w14:textId="77777777" w:rsidR="00F65ED8" w:rsidRPr="00565B06" w:rsidRDefault="00F65ED8" w:rsidP="00F65ED8">
      <w:pPr>
        <w:pStyle w:val="Heading3"/>
      </w:pPr>
      <w:r>
        <w:t>august 2013</w:t>
      </w:r>
      <w:r w:rsidRPr="00565B06">
        <w:t xml:space="preserve"> – </w:t>
      </w:r>
      <w:r>
        <w:t>January 2014</w:t>
      </w:r>
    </w:p>
    <w:p w14:paraId="16373E87" w14:textId="77777777" w:rsidR="00F65ED8" w:rsidRDefault="00F65ED8" w:rsidP="00F65ED8">
      <w:r>
        <w:t>Consistently met or exceeded sales goals</w:t>
      </w:r>
    </w:p>
    <w:p w14:paraId="60667FFB" w14:textId="77777777" w:rsidR="00F65ED8" w:rsidRDefault="00F16AF0" w:rsidP="00F65ED8">
      <w:r>
        <w:t>CTRL Center Service Technician</w:t>
      </w:r>
      <w:r w:rsidR="00F65ED8">
        <w:t xml:space="preserve"> – diagnostics, troubleshooting, and repair</w:t>
      </w:r>
      <w:r>
        <w:t xml:space="preserve"> &amp; point of contact for remote servicing</w:t>
      </w:r>
    </w:p>
    <w:p w14:paraId="5748B033" w14:textId="77777777" w:rsidR="00F16AF0" w:rsidRDefault="00F16AF0" w:rsidP="00F65ED8">
      <w:r>
        <w:t xml:space="preserve">Trained other staff members in sales </w:t>
      </w:r>
    </w:p>
    <w:p w14:paraId="1A9C8393" w14:textId="77777777" w:rsidR="00F16AF0" w:rsidRDefault="00F16AF0" w:rsidP="00F65ED8">
      <w:r>
        <w:t>Responsibilities pertaining to Sales Associate</w:t>
      </w:r>
    </w:p>
    <w:p w14:paraId="0170593A" w14:textId="77777777" w:rsidR="00F16AF0" w:rsidRPr="00565B06" w:rsidRDefault="00F16AF0" w:rsidP="00F16AF0">
      <w:pPr>
        <w:pStyle w:val="Heading2"/>
      </w:pPr>
      <w:r>
        <w:t>Sales Associate</w:t>
      </w:r>
      <w:r w:rsidRPr="00565B06">
        <w:t xml:space="preserve"> | </w:t>
      </w:r>
      <w:r>
        <w:rPr>
          <w:rStyle w:val="Emphasis"/>
        </w:rPr>
        <w:t xml:space="preserve">OfficeMax </w:t>
      </w:r>
      <w:r w:rsidRPr="00773AA0">
        <w:rPr>
          <w:rFonts w:ascii="Times New Roman" w:eastAsia="Times New Roman" w:hAnsi="Times New Roman" w:cs="Times New Roman"/>
          <w:color w:val="000000"/>
          <w:sz w:val="17"/>
          <w:szCs w:val="17"/>
          <w:bdr w:val="none" w:sz="0" w:space="0" w:color="auto" w:frame="1"/>
        </w:rPr>
        <w:t>446 E Edgewood Blvd, Lansing, MI 48911</w:t>
      </w:r>
      <w:r>
        <w:rPr>
          <w:rStyle w:val="Emphasis"/>
        </w:rPr>
        <w:tab/>
      </w:r>
    </w:p>
    <w:p w14:paraId="4E1BA9BC" w14:textId="77777777" w:rsidR="00F16AF0" w:rsidRPr="00565B06" w:rsidRDefault="00F16AF0" w:rsidP="00F16AF0">
      <w:pPr>
        <w:pStyle w:val="Heading3"/>
      </w:pPr>
      <w:r>
        <w:t>august 2012</w:t>
      </w:r>
      <w:r w:rsidRPr="00565B06">
        <w:t xml:space="preserve"> – </w:t>
      </w:r>
      <w:r>
        <w:t>August 201</w:t>
      </w:r>
      <w:r w:rsidR="00250A54">
        <w:t>3</w:t>
      </w:r>
    </w:p>
    <w:p w14:paraId="164B7CD3" w14:textId="77777777" w:rsidR="00F16AF0" w:rsidRDefault="00F16AF0" w:rsidP="00F16AF0">
      <w:r>
        <w:t>Provided solutions to customers for their technological and office needs</w:t>
      </w:r>
    </w:p>
    <w:p w14:paraId="69005C54" w14:textId="77777777" w:rsidR="00F16AF0" w:rsidRDefault="00F16AF0" w:rsidP="00F16AF0">
      <w:r>
        <w:t>Demonstrated strong ability to sell and meet sales goals</w:t>
      </w:r>
    </w:p>
    <w:p w14:paraId="4DE2ECC3" w14:textId="77777777" w:rsidR="00F16AF0" w:rsidRDefault="00F16AF0" w:rsidP="00F16AF0">
      <w:r>
        <w:t xml:space="preserve">Providing excelling customer service </w:t>
      </w:r>
    </w:p>
    <w:p w14:paraId="15A1E469" w14:textId="77777777" w:rsidR="00F16AF0" w:rsidRDefault="00F16AF0" w:rsidP="00F16AF0">
      <w:r>
        <w:t>Recognized as Employee of the 1</w:t>
      </w:r>
      <w:r w:rsidRPr="00F16AF0">
        <w:rPr>
          <w:vertAlign w:val="superscript"/>
        </w:rPr>
        <w:t>st</w:t>
      </w:r>
      <w:r>
        <w:t xml:space="preserve"> Quarter and Most Improved Associate</w:t>
      </w:r>
    </w:p>
    <w:p w14:paraId="7EC45560" w14:textId="77777777" w:rsidR="00F16AF0" w:rsidRDefault="00F16AF0" w:rsidP="00F65ED8"/>
    <w:p w14:paraId="4D0C3DC8" w14:textId="77777777" w:rsidR="00F65ED8" w:rsidRPr="00565B06" w:rsidRDefault="00F65ED8" w:rsidP="005E088C">
      <w:r>
        <w:t>,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525248D9" w14:textId="77777777" w:rsidTr="002C71AB">
        <w:tc>
          <w:tcPr>
            <w:tcW w:w="725" w:type="dxa"/>
            <w:tcMar>
              <w:right w:w="216" w:type="dxa"/>
            </w:tcMar>
            <w:vAlign w:val="bottom"/>
          </w:tcPr>
          <w:p w14:paraId="69AB0FE0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3B2484B" wp14:editId="398C18A6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06733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14:paraId="628CE5A1" w14:textId="77777777" w:rsidR="00AC7C34" w:rsidRPr="00565B06" w:rsidRDefault="002C71AB" w:rsidP="00AD6216">
            <w:pPr>
              <w:pStyle w:val="Heading1"/>
              <w:outlineLvl w:val="0"/>
            </w:pPr>
            <w:r>
              <w:t>Accomplishments</w:t>
            </w:r>
          </w:p>
        </w:tc>
      </w:tr>
    </w:tbl>
    <w:p w14:paraId="39C1943C" w14:textId="77777777" w:rsidR="00316CE4" w:rsidRDefault="00F16AF0" w:rsidP="00316CE4">
      <w:r>
        <w:t>1</w:t>
      </w:r>
      <w:r w:rsidRPr="00F16AF0">
        <w:rPr>
          <w:vertAlign w:val="superscript"/>
        </w:rPr>
        <w:t>st</w:t>
      </w:r>
      <w:r>
        <w:t xml:space="preserve"> Place IT Concepts Regional Winner, Fall Leadership Conference 2012. Business Professionals of America organization (BPA)</w:t>
      </w:r>
    </w:p>
    <w:p w14:paraId="52608EBF" w14:textId="77777777" w:rsidR="00F16AF0" w:rsidRDefault="00F16AF0" w:rsidP="00316CE4">
      <w:r>
        <w:t>3</w:t>
      </w:r>
      <w:r w:rsidRPr="00F16AF0">
        <w:rPr>
          <w:vertAlign w:val="superscript"/>
        </w:rPr>
        <w:t>rd</w:t>
      </w:r>
      <w:r>
        <w:t xml:space="preserve"> P</w:t>
      </w:r>
      <w:r w:rsidR="00404047">
        <w:t xml:space="preserve">lace Website Design Team Winner, Fall Leadership Conference 2012. BPA </w:t>
      </w:r>
    </w:p>
    <w:p w14:paraId="5D512421" w14:textId="77777777" w:rsidR="00404047" w:rsidRDefault="00404047" w:rsidP="00316CE4">
      <w:r>
        <w:t>President’s List (4.0GPA</w:t>
      </w:r>
      <w:r w:rsidR="00D2008F">
        <w:t>) Spring</w:t>
      </w:r>
      <w:r>
        <w:t xml:space="preserve"> 2017 Semester</w:t>
      </w:r>
    </w:p>
    <w:p w14:paraId="0CE3F1AA" w14:textId="77777777" w:rsidR="002C71AB" w:rsidRPr="00565B06" w:rsidRDefault="002C71AB" w:rsidP="00316CE4"/>
    <w:sectPr w:rsidR="002C71AB" w:rsidRPr="00565B06" w:rsidSect="007E7BB0">
      <w:type w:val="continuous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E7186" w14:textId="77777777" w:rsidR="00212B6A" w:rsidRDefault="00212B6A" w:rsidP="00F534FB">
      <w:pPr>
        <w:spacing w:after="0"/>
      </w:pPr>
      <w:r>
        <w:separator/>
      </w:r>
    </w:p>
  </w:endnote>
  <w:endnote w:type="continuationSeparator" w:id="0">
    <w:p w14:paraId="5D0C7270" w14:textId="77777777" w:rsidR="00212B6A" w:rsidRDefault="00212B6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0696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4D2146" w14:textId="2F8281DB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A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A6302" w14:textId="77777777" w:rsidR="00212B6A" w:rsidRDefault="00212B6A" w:rsidP="00F534FB">
      <w:pPr>
        <w:spacing w:after="0"/>
      </w:pPr>
      <w:r>
        <w:separator/>
      </w:r>
    </w:p>
  </w:footnote>
  <w:footnote w:type="continuationSeparator" w:id="0">
    <w:p w14:paraId="7268EF02" w14:textId="77777777" w:rsidR="00212B6A" w:rsidRDefault="00212B6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28014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6D4E08B" wp14:editId="2FB6E30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F78F54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BB0"/>
    <w:rsid w:val="00002750"/>
    <w:rsid w:val="00004D4E"/>
    <w:rsid w:val="00011895"/>
    <w:rsid w:val="00013818"/>
    <w:rsid w:val="00024730"/>
    <w:rsid w:val="000274B7"/>
    <w:rsid w:val="000348ED"/>
    <w:rsid w:val="00040CF1"/>
    <w:rsid w:val="0004158B"/>
    <w:rsid w:val="00051DFD"/>
    <w:rsid w:val="00055C8B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136B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2B6A"/>
    <w:rsid w:val="002146F8"/>
    <w:rsid w:val="00215593"/>
    <w:rsid w:val="00217917"/>
    <w:rsid w:val="002372E8"/>
    <w:rsid w:val="0023768B"/>
    <w:rsid w:val="00250A54"/>
    <w:rsid w:val="0025163F"/>
    <w:rsid w:val="00254330"/>
    <w:rsid w:val="00260F01"/>
    <w:rsid w:val="00275C94"/>
    <w:rsid w:val="00277638"/>
    <w:rsid w:val="002813EA"/>
    <w:rsid w:val="0028164F"/>
    <w:rsid w:val="002823BE"/>
    <w:rsid w:val="00297ED0"/>
    <w:rsid w:val="002A4EDA"/>
    <w:rsid w:val="002B3FC8"/>
    <w:rsid w:val="002C71AB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0DF4"/>
    <w:rsid w:val="0039703C"/>
    <w:rsid w:val="003974BB"/>
    <w:rsid w:val="003A091E"/>
    <w:rsid w:val="003E5D64"/>
    <w:rsid w:val="00403149"/>
    <w:rsid w:val="004037EF"/>
    <w:rsid w:val="00404047"/>
    <w:rsid w:val="00405BAD"/>
    <w:rsid w:val="004113D8"/>
    <w:rsid w:val="00416463"/>
    <w:rsid w:val="00423827"/>
    <w:rsid w:val="00437B8B"/>
    <w:rsid w:val="00453892"/>
    <w:rsid w:val="00462360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49D8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07EE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3E83"/>
    <w:rsid w:val="007253E8"/>
    <w:rsid w:val="00735140"/>
    <w:rsid w:val="0073645E"/>
    <w:rsid w:val="007366E5"/>
    <w:rsid w:val="0074306E"/>
    <w:rsid w:val="00745196"/>
    <w:rsid w:val="00755346"/>
    <w:rsid w:val="00766509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E7BB0"/>
    <w:rsid w:val="007F6249"/>
    <w:rsid w:val="007F71A4"/>
    <w:rsid w:val="008030EE"/>
    <w:rsid w:val="00812148"/>
    <w:rsid w:val="00814B43"/>
    <w:rsid w:val="0083016A"/>
    <w:rsid w:val="00846AAE"/>
    <w:rsid w:val="00855E9C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1AFE"/>
    <w:rsid w:val="00B112B1"/>
    <w:rsid w:val="00B1221A"/>
    <w:rsid w:val="00B204FE"/>
    <w:rsid w:val="00B25746"/>
    <w:rsid w:val="00B47E1E"/>
    <w:rsid w:val="00B51EE2"/>
    <w:rsid w:val="00B54661"/>
    <w:rsid w:val="00B55487"/>
    <w:rsid w:val="00B60CDC"/>
    <w:rsid w:val="00B763B5"/>
    <w:rsid w:val="00B90654"/>
    <w:rsid w:val="00B91175"/>
    <w:rsid w:val="00B96A98"/>
    <w:rsid w:val="00BA087A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008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EF1802"/>
    <w:rsid w:val="00F03B1E"/>
    <w:rsid w:val="00F03F2C"/>
    <w:rsid w:val="00F1202D"/>
    <w:rsid w:val="00F16AF0"/>
    <w:rsid w:val="00F217AB"/>
    <w:rsid w:val="00F31A64"/>
    <w:rsid w:val="00F35A06"/>
    <w:rsid w:val="00F435D3"/>
    <w:rsid w:val="00F46425"/>
    <w:rsid w:val="00F5078D"/>
    <w:rsid w:val="00F534FB"/>
    <w:rsid w:val="00F56FFE"/>
    <w:rsid w:val="00F65ED8"/>
    <w:rsid w:val="00F904FC"/>
    <w:rsid w:val="00F935BF"/>
    <w:rsid w:val="00F94EB5"/>
    <w:rsid w:val="00FA4359"/>
    <w:rsid w:val="00FA4C84"/>
    <w:rsid w:val="00FB0F18"/>
    <w:rsid w:val="00FC3940"/>
    <w:rsid w:val="00FC6B9E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533798"/>
  <w15:chartTrackingRefBased/>
  <w15:docId w15:val="{2F0923D6-B32C-4937-954F-C1E0FDC0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4C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gJ3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46E2E59F79461FA279995D9041D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6720A-E2D0-47C9-BE4A-9186C842A97C}"/>
      </w:docPartPr>
      <w:docPartBody>
        <w:p w:rsidR="0003243F" w:rsidRDefault="00163193">
          <w:pPr>
            <w:pStyle w:val="B846E2E59F79461FA279995D9041D3DD"/>
          </w:pPr>
          <w:r w:rsidRPr="009D0878">
            <w:t>Address</w:t>
          </w:r>
        </w:p>
      </w:docPartBody>
    </w:docPart>
    <w:docPart>
      <w:docPartPr>
        <w:name w:val="8BF50E474BE041C58B13F5F30494A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D8BA-4439-4389-91AB-7F0A02760CEB}"/>
      </w:docPartPr>
      <w:docPartBody>
        <w:p w:rsidR="0003243F" w:rsidRDefault="00163193">
          <w:pPr>
            <w:pStyle w:val="8BF50E474BE041C58B13F5F30494AF6A"/>
          </w:pPr>
          <w:r w:rsidRPr="009D0878">
            <w:t>Phone</w:t>
          </w:r>
        </w:p>
      </w:docPartBody>
    </w:docPart>
    <w:docPart>
      <w:docPartPr>
        <w:name w:val="CE8B191678804BE7A73E08F27C4FD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85E1F-6132-4045-869F-7BA237D03752}"/>
      </w:docPartPr>
      <w:docPartBody>
        <w:p w:rsidR="0003243F" w:rsidRDefault="00163193">
          <w:pPr>
            <w:pStyle w:val="CE8B191678804BE7A73E08F27C4FD73B"/>
          </w:pPr>
          <w:r w:rsidRPr="009D0878">
            <w:t>Email</w:t>
          </w:r>
        </w:p>
      </w:docPartBody>
    </w:docPart>
    <w:docPart>
      <w:docPartPr>
        <w:name w:val="6912AFD194644E79BC76EB7C833C7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71628-26FB-4AAE-AF04-3F237307B721}"/>
      </w:docPartPr>
      <w:docPartBody>
        <w:p w:rsidR="0003243F" w:rsidRDefault="00163193">
          <w:pPr>
            <w:pStyle w:val="6912AFD194644E79BC76EB7C833C7199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193"/>
    <w:rsid w:val="0003243F"/>
    <w:rsid w:val="00163193"/>
    <w:rsid w:val="001F5AE2"/>
    <w:rsid w:val="008E6721"/>
    <w:rsid w:val="00B957CE"/>
    <w:rsid w:val="00F4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8DA4E7604F4A2D831917F34002CAC9">
    <w:name w:val="338DA4E7604F4A2D831917F34002CAC9"/>
  </w:style>
  <w:style w:type="paragraph" w:customStyle="1" w:styleId="9307D2C67C9E47348EA850E39B5B05D6">
    <w:name w:val="9307D2C67C9E47348EA850E39B5B05D6"/>
  </w:style>
  <w:style w:type="paragraph" w:customStyle="1" w:styleId="B846E2E59F79461FA279995D9041D3DD">
    <w:name w:val="B846E2E59F79461FA279995D9041D3DD"/>
  </w:style>
  <w:style w:type="paragraph" w:customStyle="1" w:styleId="8BF50E474BE041C58B13F5F30494AF6A">
    <w:name w:val="8BF50E474BE041C58B13F5F30494AF6A"/>
  </w:style>
  <w:style w:type="paragraph" w:customStyle="1" w:styleId="CE8B191678804BE7A73E08F27C4FD73B">
    <w:name w:val="CE8B191678804BE7A73E08F27C4FD73B"/>
  </w:style>
  <w:style w:type="paragraph" w:customStyle="1" w:styleId="6912AFD194644E79BC76EB7C833C7199">
    <w:name w:val="6912AFD194644E79BC76EB7C833C7199"/>
  </w:style>
  <w:style w:type="paragraph" w:customStyle="1" w:styleId="E9153CE44F224F9A99CED65329F4BDA3">
    <w:name w:val="E9153CE44F224F9A99CED65329F4BDA3"/>
  </w:style>
  <w:style w:type="paragraph" w:customStyle="1" w:styleId="9E1E56059290405C949E171413CBD496">
    <w:name w:val="9E1E56059290405C949E171413CBD496"/>
  </w:style>
  <w:style w:type="paragraph" w:customStyle="1" w:styleId="49838636CA5B4005BA384766D307B1D9">
    <w:name w:val="49838636CA5B4005BA384766D307B1D9"/>
  </w:style>
  <w:style w:type="paragraph" w:customStyle="1" w:styleId="EAFDA7321970421483C9EFE7D23906C6">
    <w:name w:val="EAFDA7321970421483C9EFE7D23906C6"/>
  </w:style>
  <w:style w:type="paragraph" w:customStyle="1" w:styleId="D6EA492A652F4E738D793C72A33B3CF4">
    <w:name w:val="D6EA492A652F4E738D793C72A33B3CF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3E3F8723DCC46139BE376F416DF5571">
    <w:name w:val="73E3F8723DCC46139BE376F416DF5571"/>
  </w:style>
  <w:style w:type="paragraph" w:customStyle="1" w:styleId="4F56456B13ED458989EE80EEB05251A0">
    <w:name w:val="4F56456B13ED458989EE80EEB05251A0"/>
  </w:style>
  <w:style w:type="paragraph" w:customStyle="1" w:styleId="FB2525A8E72649D9B1C25F090833D6C7">
    <w:name w:val="FB2525A8E72649D9B1C25F090833D6C7"/>
  </w:style>
  <w:style w:type="paragraph" w:customStyle="1" w:styleId="ACC5B090DB7D41A7A0163E31C06DC0F7">
    <w:name w:val="ACC5B090DB7D41A7A0163E31C06DC0F7"/>
  </w:style>
  <w:style w:type="paragraph" w:customStyle="1" w:styleId="5A70FA199F6C4681A30EE9A542ED2904">
    <w:name w:val="5A70FA199F6C4681A30EE9A542ED2904"/>
  </w:style>
  <w:style w:type="paragraph" w:customStyle="1" w:styleId="46727FA7749F40D59391345DF88D5226">
    <w:name w:val="46727FA7749F40D59391345DF88D5226"/>
  </w:style>
  <w:style w:type="paragraph" w:customStyle="1" w:styleId="A5959C1111004E048CC0C3B80BD74BF4">
    <w:name w:val="A5959C1111004E048CC0C3B80BD74BF4"/>
  </w:style>
  <w:style w:type="paragraph" w:customStyle="1" w:styleId="30DA71723156483882F7EAB568407131">
    <w:name w:val="30DA71723156483882F7EAB568407131"/>
  </w:style>
  <w:style w:type="paragraph" w:customStyle="1" w:styleId="71BC5759800F4025B167105ED201EA4A">
    <w:name w:val="71BC5759800F4025B167105ED201EA4A"/>
  </w:style>
  <w:style w:type="paragraph" w:customStyle="1" w:styleId="080B55FE5C2044439AAA600B7AF2A5B7">
    <w:name w:val="080B55FE5C2044439AAA600B7AF2A5B7"/>
  </w:style>
  <w:style w:type="paragraph" w:customStyle="1" w:styleId="ED4D1FF376024FE9A44B142815AFB390">
    <w:name w:val="ED4D1FF376024FE9A44B142815AFB390"/>
  </w:style>
  <w:style w:type="paragraph" w:customStyle="1" w:styleId="88F0C7DB352B4CE299A8A4B3B44A74B0">
    <w:name w:val="88F0C7DB352B4CE299A8A4B3B44A74B0"/>
  </w:style>
  <w:style w:type="paragraph" w:customStyle="1" w:styleId="DBBC4BF174B94670AF74516EC7CB50CD">
    <w:name w:val="DBBC4BF174B94670AF74516EC7CB50CD"/>
  </w:style>
  <w:style w:type="paragraph" w:customStyle="1" w:styleId="7F21C22803E94410B7D19FEDACB6F045">
    <w:name w:val="7F21C22803E94410B7D19FEDACB6F045"/>
  </w:style>
  <w:style w:type="paragraph" w:customStyle="1" w:styleId="EF505FF088DD444CA5E3AB20599A011C">
    <w:name w:val="EF505FF088DD444CA5E3AB20599A011C"/>
  </w:style>
  <w:style w:type="paragraph" w:customStyle="1" w:styleId="F762FB10881B4BF8895EBEA778C17094">
    <w:name w:val="F762FB10881B4BF8895EBEA778C17094"/>
  </w:style>
  <w:style w:type="paragraph" w:customStyle="1" w:styleId="CD0EC278045F4AC084B5D98222D30AB4">
    <w:name w:val="CD0EC278045F4AC084B5D98222D30AB4"/>
  </w:style>
  <w:style w:type="paragraph" w:customStyle="1" w:styleId="78CD4D379F2C4BA493887F9963ED74A6">
    <w:name w:val="78CD4D379F2C4BA493887F9963ED74A6"/>
  </w:style>
  <w:style w:type="paragraph" w:customStyle="1" w:styleId="E85AE86BEC0A4B639FDDCBEFDF9C8E43">
    <w:name w:val="E85AE86BEC0A4B639FDDCBEFDF9C8E43"/>
  </w:style>
  <w:style w:type="paragraph" w:customStyle="1" w:styleId="114646F27E6E4D788A5B88BE4B139DC1">
    <w:name w:val="114646F27E6E4D788A5B88BE4B139DC1"/>
  </w:style>
  <w:style w:type="paragraph" w:customStyle="1" w:styleId="9D92F16ECA924978A6EEAF950B046E01">
    <w:name w:val="9D92F16ECA924978A6EEAF950B046E01"/>
  </w:style>
  <w:style w:type="paragraph" w:customStyle="1" w:styleId="2875AFEABFEF4C3192EC0758AB7EDCEA">
    <w:name w:val="2875AFEABFEF4C3192EC0758AB7EDCEA"/>
  </w:style>
  <w:style w:type="paragraph" w:customStyle="1" w:styleId="393ABF4059864F1AA6CEF20933D79833">
    <w:name w:val="393ABF4059864F1AA6CEF20933D79833"/>
  </w:style>
  <w:style w:type="paragraph" w:customStyle="1" w:styleId="DC1BE7D123564B07B9EF031A122C2913">
    <w:name w:val="DC1BE7D123564B07B9EF031A122C2913"/>
  </w:style>
  <w:style w:type="paragraph" w:customStyle="1" w:styleId="85F36FBE236043BE9F7C29FADAB87F78">
    <w:name w:val="85F36FBE236043BE9F7C29FADAB87F78"/>
  </w:style>
  <w:style w:type="paragraph" w:customStyle="1" w:styleId="5CF3D9F431AA4E7982F193DB6405CBD6">
    <w:name w:val="5CF3D9F431AA4E7982F193DB6405CBD6"/>
  </w:style>
  <w:style w:type="paragraph" w:customStyle="1" w:styleId="7A045184386F4B3C8439354FAE02DA71">
    <w:name w:val="7A045184386F4B3C8439354FAE02DA71"/>
  </w:style>
  <w:style w:type="paragraph" w:customStyle="1" w:styleId="2B2F1167C298437C84E448B1592E4708">
    <w:name w:val="2B2F1167C298437C84E448B1592E4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2323 Thornwood Drive, Holt MI 4884</CompanyAddress>
  <CompanyPhone>517-889-2572</CompanyPhone>
  <CompanyFax/>
  <CompanyEmail>yangcpg@gmail.com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21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Jonathan (DTMB)</dc:creator>
  <cp:keywords>www.linkedin.com/in/jonathanyangcs</cp:keywords>
  <dc:description/>
  <cp:lastModifiedBy>Yang, Jonathan (DTMB)</cp:lastModifiedBy>
  <cp:revision>3</cp:revision>
  <cp:lastPrinted>2017-10-10T16:50:00Z</cp:lastPrinted>
  <dcterms:created xsi:type="dcterms:W3CDTF">2018-02-12T14:13:00Z</dcterms:created>
  <dcterms:modified xsi:type="dcterms:W3CDTF">2018-02-12T14:33:00Z</dcterms:modified>
  <cp:category/>
  <cp:contentStatus/>
</cp:coreProperties>
</file>